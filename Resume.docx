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6"/>
        <w:gridCol w:w="1146"/>
        <w:gridCol w:w="1383"/>
        <w:gridCol w:w="242"/>
        <w:gridCol w:w="5028"/>
        <w:gridCol w:w="1709"/>
      </w:tblGrid>
      <w:tr w:rsidR="005E6B8C" w:rsidRPr="00140C33" w:rsidTr="00F40B73">
        <w:trPr>
          <w:trHeight w:val="1296"/>
        </w:trPr>
        <w:tc>
          <w:tcPr>
            <w:tcW w:w="1632" w:type="dxa"/>
            <w:gridSpan w:val="2"/>
          </w:tcPr>
          <w:p w:rsidR="000C6AF7" w:rsidRPr="00140C33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:rsidR="000C6AF7" w:rsidRPr="00F40B73" w:rsidRDefault="00505CAF" w:rsidP="00505CAF">
            <w:pPr>
              <w:pStyle w:val="Title"/>
            </w:pPr>
            <w:r>
              <w:t>JOSNA</w:t>
            </w:r>
            <w:r w:rsidR="000C6AF7" w:rsidRPr="00140C33">
              <w:br/>
            </w:r>
            <w:r>
              <w:t>JOHN</w:t>
            </w:r>
          </w:p>
        </w:tc>
        <w:tc>
          <w:tcPr>
            <w:tcW w:w="1709" w:type="dxa"/>
          </w:tcPr>
          <w:p w:rsidR="000C6AF7" w:rsidRPr="00140C33" w:rsidRDefault="000C6AF7" w:rsidP="00140C33"/>
        </w:tc>
      </w:tr>
      <w:tr w:rsidR="005E6B8C" w:rsidRPr="00140C33" w:rsidTr="00F40B73">
        <w:trPr>
          <w:trHeight w:val="576"/>
        </w:trPr>
        <w:tc>
          <w:tcPr>
            <w:tcW w:w="3015" w:type="dxa"/>
            <w:gridSpan w:val="3"/>
          </w:tcPr>
          <w:p w:rsidR="000C6AF7" w:rsidRPr="00140C33" w:rsidRDefault="000C6AF7" w:rsidP="00140C33"/>
        </w:tc>
        <w:tc>
          <w:tcPr>
            <w:tcW w:w="242" w:type="dxa"/>
          </w:tcPr>
          <w:p w:rsidR="000C6AF7" w:rsidRPr="00140C33" w:rsidRDefault="000C6AF7" w:rsidP="00140C33"/>
        </w:tc>
        <w:tc>
          <w:tcPr>
            <w:tcW w:w="6737" w:type="dxa"/>
            <w:gridSpan w:val="2"/>
          </w:tcPr>
          <w:p w:rsidR="000C6AF7" w:rsidRPr="00140C33" w:rsidRDefault="000C6AF7" w:rsidP="00140C33"/>
        </w:tc>
      </w:tr>
      <w:tr w:rsidR="00737940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:rsidR="00737940" w:rsidRDefault="00737940" w:rsidP="000C6AF7">
            <w:pPr>
              <w:ind w:right="-356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70BA75" wp14:editId="5EAE12D6">
                  <wp:extent cx="1614768" cy="2152147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p w:rsidR="001B0CAA" w:rsidRDefault="00505CAF" w:rsidP="00140C33">
            <w:pPr>
              <w:pStyle w:val="Contact"/>
            </w:pPr>
            <w:r>
              <w:t>ABOUT</w:t>
            </w:r>
          </w:p>
          <w:p w:rsidR="00505CAF" w:rsidRDefault="00505CAF" w:rsidP="00140C33">
            <w:pPr>
              <w:pStyle w:val="Contact"/>
            </w:pPr>
          </w:p>
          <w:p w:rsidR="00505CAF" w:rsidRDefault="00505CAF" w:rsidP="00140C33">
            <w:pPr>
              <w:pStyle w:val="Contact"/>
            </w:pPr>
            <w:r>
              <w:t xml:space="preserve">I am Josna John and I currently doing my undergraduate </w:t>
            </w:r>
            <w:r w:rsidR="003C530D">
              <w:t>BTech</w:t>
            </w:r>
            <w:r w:rsidR="003C530D">
              <w:t xml:space="preserve"> </w:t>
            </w:r>
            <w:r>
              <w:t xml:space="preserve">degree </w:t>
            </w:r>
            <w:r w:rsidR="003C530D">
              <w:t xml:space="preserve">on </w:t>
            </w:r>
            <w:r w:rsidR="003C530D">
              <w:t>Computer Science &amp; Engineering</w:t>
            </w:r>
            <w:r w:rsidR="003C530D">
              <w:t xml:space="preserve"> </w:t>
            </w:r>
            <w:r>
              <w:t>in Karunya Institute of Technology and Sciences.</w:t>
            </w:r>
          </w:p>
          <w:p w:rsidR="00F8772A" w:rsidRDefault="00F8772A" w:rsidP="00140C33">
            <w:pPr>
              <w:pStyle w:val="Contact"/>
            </w:pPr>
          </w:p>
          <w:p w:rsidR="00F8772A" w:rsidRPr="00140C33" w:rsidRDefault="00F8772A" w:rsidP="00140C33">
            <w:pPr>
              <w:pStyle w:val="Contact"/>
            </w:pPr>
          </w:p>
          <w:p w:rsidR="001B0CAA" w:rsidRPr="00140C33" w:rsidRDefault="001B0CAA" w:rsidP="00140C33">
            <w:pPr>
              <w:pStyle w:val="Heading2"/>
            </w:pPr>
            <w:r w:rsidRPr="00140C33">
              <w:t xml:space="preserve">Dear </w:t>
            </w:r>
            <w:sdt>
              <w:sdtPr>
                <w:id w:val="-730920011"/>
                <w:placeholder>
                  <w:docPart w:val="0F0AA6EE2D2F44CA9AC3B2CEF9E6DE2D"/>
                </w:placeholder>
                <w:temporary/>
                <w:showingPlcHdr/>
                <w15:appearance w15:val="hidden"/>
              </w:sdtPr>
              <w:sdtEndPr/>
              <w:sdtContent>
                <w:r w:rsidRPr="00140C33">
                  <w:t>[Recipient Name]</w:t>
                </w:r>
              </w:sdtContent>
            </w:sdt>
          </w:p>
          <w:p w:rsidR="001B0CAA" w:rsidRPr="00140C33" w:rsidRDefault="003C530D" w:rsidP="00F8772A">
            <w:r>
              <w:t>I have basic knowledge about C and Python programming. I have</w:t>
            </w:r>
            <w:r w:rsidR="00E80523">
              <w:t xml:space="preserve"> </w:t>
            </w:r>
            <w:r>
              <w:t>done two online courses for C programming provided by CISCO. I have also created a report on air pollution and how it can be improved using mechanisms</w:t>
            </w:r>
            <w:r w:rsidR="00E80523">
              <w:t xml:space="preserve"> like</w:t>
            </w:r>
            <w:r>
              <w:t xml:space="preserve"> </w:t>
            </w:r>
            <w:r w:rsidR="00E80523">
              <w:t xml:space="preserve">IoT. The coding for this project involves a bit of C programming. </w:t>
            </w:r>
          </w:p>
          <w:sdt>
            <w:sdtPr>
              <w:id w:val="-565191462"/>
              <w:placeholder>
                <w:docPart w:val="103B12CEE0574AE38EE4B6F21EA172EA"/>
              </w:placeholder>
              <w:temporary/>
              <w:showingPlcHdr/>
              <w15:appearance w15:val="hidden"/>
            </w:sdtPr>
            <w:sdtEndPr/>
            <w:sdtContent>
              <w:p w:rsidR="001B0CAA" w:rsidRPr="00990BB0" w:rsidRDefault="00990BB0" w:rsidP="00990BB0">
                <w:pPr>
                  <w:pStyle w:val="Closing"/>
                </w:pPr>
                <w:r w:rsidRPr="00990BB0">
                  <w:t>Sincerely,</w:t>
                </w:r>
              </w:p>
            </w:sdtContent>
          </w:sdt>
          <w:p w:rsidR="00737940" w:rsidRPr="00140C33" w:rsidRDefault="00E80523" w:rsidP="00E80523">
            <w:r>
              <w:t>Josna John</w:t>
            </w:r>
            <w:bookmarkStart w:id="1" w:name="_GoBack"/>
            <w:bookmarkEnd w:id="1"/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7159127" wp14:editId="716E7735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82E648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9F35C0" w:rsidP="00F40B73">
            <w:pPr>
              <w:pStyle w:val="Information"/>
            </w:pPr>
            <w:sdt>
              <w:sdtPr>
                <w:id w:val="1645700282"/>
                <w:placeholder>
                  <w:docPart w:val="50CA82BF7D0F45A4A8EEBD3DF8EE907E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b/>
                  <w:bCs/>
                  <w:color w:val="EC353F" w:themeColor="accent1"/>
                </w:rPr>
              </w:sdtEndPr>
              <w:sdtContent>
                <w:r w:rsidR="007E1024" w:rsidRPr="009C764E">
                  <w:t>[Your Address]</w:t>
                </w:r>
              </w:sdtContent>
            </w:sdt>
          </w:p>
          <w:p w:rsidR="007E1024" w:rsidRDefault="009F35C0" w:rsidP="00F40B73">
            <w:pPr>
              <w:pStyle w:val="Information"/>
              <w:rPr>
                <w:noProof/>
              </w:rPr>
            </w:pPr>
            <w:sdt>
              <w:sdtPr>
                <w:id w:val="-798381348"/>
                <w:placeholder>
                  <w:docPart w:val="31F384D926CE475A97CA4AB8AF32565C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9C764E">
                  <w:t>[City, ST ZIP Code]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5E017A1" wp14:editId="70F73A33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D667AD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DlmRqW&#10;pwMAAHwLAAAOAAAAAAAAAAAAAAAAAC4CAABkcnMvZTJvRG9jLnhtbFBLAQItABQABgAIAAAAIQAj&#10;Uv241gAAAAMBAAAPAAAAAAAAAAAAAAAAAAEGAABkcnMvZG93bnJldi54bWxQSwUGAAAAAAQABADz&#10;AAAABAcAAAAA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9F35C0" w:rsidP="00F40B73">
            <w:pPr>
              <w:pStyle w:val="Information"/>
              <w:rPr>
                <w:noProof/>
              </w:rPr>
            </w:pPr>
            <w:sdt>
              <w:sdtPr>
                <w:id w:val="1701595270"/>
                <w:placeholder>
                  <w:docPart w:val="359D0BEFFD0345A39913746354F749A4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222466">
                  <w:t>[</w:t>
                </w:r>
                <w:r w:rsidR="007E1024">
                  <w:t xml:space="preserve">Your </w:t>
                </w:r>
                <w:r w:rsidR="007E1024" w:rsidRPr="00222466">
                  <w:t>Phone]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780B801" wp14:editId="001FD369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109B03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B0yAMAAM0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9F35C0" w:rsidP="00F40B73">
            <w:pPr>
              <w:pStyle w:val="Information"/>
              <w:rPr>
                <w:noProof/>
              </w:rPr>
            </w:pPr>
            <w:sdt>
              <w:sdtPr>
                <w:id w:val="-1997099910"/>
                <w:placeholder>
                  <w:docPart w:val="C56058B6393747F98AF1A1DC379E8CB4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222466">
                  <w:t>[</w:t>
                </w:r>
                <w:r w:rsidR="007E1024">
                  <w:t xml:space="preserve">Your </w:t>
                </w:r>
                <w:r w:rsidR="007E1024" w:rsidRPr="00222466">
                  <w:t>Email]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E1024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FFE1CD6" wp14:editId="32A538B4">
                      <wp:extent cx="165100" cy="165100"/>
                      <wp:effectExtent l="0" t="0" r="6350" b="6350"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725711" id="Shape" o:spid="_x0000_s1026" alt="websit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:rsidR="007E1024" w:rsidRDefault="009F35C0" w:rsidP="00F40B73">
            <w:pPr>
              <w:pStyle w:val="Information"/>
              <w:rPr>
                <w:noProof/>
              </w:rPr>
            </w:pPr>
            <w:sdt>
              <w:sdtPr>
                <w:id w:val="994223924"/>
                <w:placeholder>
                  <w:docPart w:val="0AB257878574435080848F99E4DC82F5"/>
                </w:placeholder>
                <w:temporary/>
                <w:showingPlcHdr/>
                <w15:appearance w15:val="hidden"/>
              </w:sdtPr>
              <w:sdtEndPr/>
              <w:sdtContent>
                <w:r w:rsidR="007E1024" w:rsidRPr="00737940">
                  <w:t>Your Website</w:t>
                </w:r>
              </w:sdtContent>
            </w:sdt>
          </w:p>
        </w:tc>
        <w:tc>
          <w:tcPr>
            <w:tcW w:w="242" w:type="dxa"/>
            <w:vMerge/>
          </w:tcPr>
          <w:p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E1024" w:rsidRPr="000F7D04" w:rsidRDefault="007E1024" w:rsidP="00837E03">
            <w:pPr>
              <w:pStyle w:val="Heading2"/>
            </w:pPr>
          </w:p>
        </w:tc>
      </w:tr>
      <w:tr w:rsidR="00737940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:rsidR="00737940" w:rsidRPr="000F7D04" w:rsidRDefault="00737940" w:rsidP="00837E03">
            <w:pPr>
              <w:pStyle w:val="Heading2"/>
            </w:pPr>
          </w:p>
        </w:tc>
      </w:tr>
    </w:tbl>
    <w:bookmarkEnd w:id="0"/>
    <w:p w:rsidR="00D075D2" w:rsidRPr="00837E03" w:rsidRDefault="007E1024" w:rsidP="009C764E">
      <w:r w:rsidRPr="00140C33"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75EF140" wp14:editId="0C29A7D2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Picture 10" title="Leaves. Bottom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er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12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5C0" w:rsidRDefault="009F35C0" w:rsidP="000C6AF7">
      <w:r>
        <w:separator/>
      </w:r>
    </w:p>
  </w:endnote>
  <w:endnote w:type="continuationSeparator" w:id="0">
    <w:p w:rsidR="009F35C0" w:rsidRDefault="009F35C0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5C0" w:rsidRDefault="009F35C0" w:rsidP="000C6AF7">
      <w:r>
        <w:separator/>
      </w:r>
    </w:p>
  </w:footnote>
  <w:footnote w:type="continuationSeparator" w:id="0">
    <w:p w:rsidR="009F35C0" w:rsidRDefault="009F35C0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AF7" w:rsidRDefault="00C633CD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1ECF99" wp14:editId="2E0F274E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6964D0" id="Group 13" o:spid="_x0000_s1026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cArI43wAAAAcBAAAPAAAAZHJzL2Rv&#10;d25yZXYueG1sTI9Ba8JAEIXvhf6HZQq96SYRpYmZiEjbkxSqheJtzI5JMLsbsmsS/323p/Y47z3e&#10;+ybfTLoVA/eusQYhnkcg2JRWNaZC+Dq+zV5AOE9GUWsNI9zZwaZ4fMgpU3Y0nzwcfCVCiXEZIdTe&#10;d5mUrqxZk5vbjk3wLrbX5MPZV1L1NIZy3cokilZSU2PCQk0d72our4ebRngfadwu4tdhf73s7qfj&#10;8uN7HzPi89O0XYPwPPm/MPziB3QoAtPZ3oxyokUIj3iE2SoFEdw0XQbhjJAskhhkkcv//MU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">
                <v:imagedata r:id="rId2" o:title="Flower. Top Image"/>
                <v:path arrowok="t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F"/>
    <w:rsid w:val="000C6AF7"/>
    <w:rsid w:val="00140C33"/>
    <w:rsid w:val="001B0CAA"/>
    <w:rsid w:val="00260812"/>
    <w:rsid w:val="00282B1B"/>
    <w:rsid w:val="00311863"/>
    <w:rsid w:val="00384413"/>
    <w:rsid w:val="003C530D"/>
    <w:rsid w:val="004A2FA1"/>
    <w:rsid w:val="004C405B"/>
    <w:rsid w:val="004E6CB4"/>
    <w:rsid w:val="004F5D99"/>
    <w:rsid w:val="00505CAF"/>
    <w:rsid w:val="005164F5"/>
    <w:rsid w:val="005E6B8C"/>
    <w:rsid w:val="006F12EF"/>
    <w:rsid w:val="00700950"/>
    <w:rsid w:val="00700EE1"/>
    <w:rsid w:val="00737940"/>
    <w:rsid w:val="0074536B"/>
    <w:rsid w:val="007E1024"/>
    <w:rsid w:val="007E5FB4"/>
    <w:rsid w:val="00837E03"/>
    <w:rsid w:val="008932B1"/>
    <w:rsid w:val="00990BB0"/>
    <w:rsid w:val="009C764E"/>
    <w:rsid w:val="009D644C"/>
    <w:rsid w:val="009F35C0"/>
    <w:rsid w:val="00B76B30"/>
    <w:rsid w:val="00C016B2"/>
    <w:rsid w:val="00C633CD"/>
    <w:rsid w:val="00CD1340"/>
    <w:rsid w:val="00D075D2"/>
    <w:rsid w:val="00DF60A8"/>
    <w:rsid w:val="00E80523"/>
    <w:rsid w:val="00F126CF"/>
    <w:rsid w:val="00F40B73"/>
    <w:rsid w:val="00F4694C"/>
    <w:rsid w:val="00F8320F"/>
    <w:rsid w:val="00F8772A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3A59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7E03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F126CF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87\AppData\Roaming\Microsoft\Templates\Pink%20flor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0AA6EE2D2F44CA9AC3B2CEF9E6D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E3411-8E31-4107-A8FA-F750A5BC2393}"/>
      </w:docPartPr>
      <w:docPartBody>
        <w:p w:rsidR="00000000" w:rsidRDefault="00150652">
          <w:pPr>
            <w:pStyle w:val="0F0AA6EE2D2F44CA9AC3B2CEF9E6DE2D"/>
          </w:pPr>
          <w:r w:rsidRPr="00140C33">
            <w:t>[Recipient Name]</w:t>
          </w:r>
        </w:p>
      </w:docPartBody>
    </w:docPart>
    <w:docPart>
      <w:docPartPr>
        <w:name w:val="103B12CEE0574AE38EE4B6F21EA17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EB16-4901-43B5-961F-6775DDC07ED7}"/>
      </w:docPartPr>
      <w:docPartBody>
        <w:p w:rsidR="00000000" w:rsidRDefault="00150652">
          <w:pPr>
            <w:pStyle w:val="103B12CEE0574AE38EE4B6F21EA172EA"/>
          </w:pPr>
          <w:r w:rsidRPr="00990BB0">
            <w:t>Sincerely,</w:t>
          </w:r>
        </w:p>
      </w:docPartBody>
    </w:docPart>
    <w:docPart>
      <w:docPartPr>
        <w:name w:val="50CA82BF7D0F45A4A8EEBD3DF8EE9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31C57-4BD3-4169-B7DC-7616756EA978}"/>
      </w:docPartPr>
      <w:docPartBody>
        <w:p w:rsidR="00000000" w:rsidRDefault="00150652">
          <w:pPr>
            <w:pStyle w:val="50CA82BF7D0F45A4A8EEBD3DF8EE907E"/>
          </w:pPr>
          <w:r w:rsidRPr="009C764E">
            <w:t>[Your Address]</w:t>
          </w:r>
        </w:p>
      </w:docPartBody>
    </w:docPart>
    <w:docPart>
      <w:docPartPr>
        <w:name w:val="31F384D926CE475A97CA4AB8AF325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24290-173E-4585-8119-2DCB878EC87C}"/>
      </w:docPartPr>
      <w:docPartBody>
        <w:p w:rsidR="00000000" w:rsidRDefault="00150652">
          <w:pPr>
            <w:pStyle w:val="31F384D926CE475A97CA4AB8AF32565C"/>
          </w:pPr>
          <w:r w:rsidRPr="009C764E">
            <w:t>[City, ST ZIP Code]</w:t>
          </w:r>
        </w:p>
      </w:docPartBody>
    </w:docPart>
    <w:docPart>
      <w:docPartPr>
        <w:name w:val="359D0BEFFD0345A39913746354F74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5B68E-4758-4A8C-BD3C-307ABF49B617}"/>
      </w:docPartPr>
      <w:docPartBody>
        <w:p w:rsidR="00000000" w:rsidRDefault="00150652">
          <w:pPr>
            <w:pStyle w:val="359D0BEFFD0345A39913746354F749A4"/>
          </w:pPr>
          <w:r w:rsidRPr="00222466">
            <w:t>[</w:t>
          </w:r>
          <w:r>
            <w:t xml:space="preserve">Your </w:t>
          </w:r>
          <w:r w:rsidRPr="00222466">
            <w:t>Phone]</w:t>
          </w:r>
        </w:p>
      </w:docPartBody>
    </w:docPart>
    <w:docPart>
      <w:docPartPr>
        <w:name w:val="C56058B6393747F98AF1A1DC379E8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291F8-C7D5-4D36-BB05-2D7A4BA5F3C2}"/>
      </w:docPartPr>
      <w:docPartBody>
        <w:p w:rsidR="00000000" w:rsidRDefault="00150652">
          <w:pPr>
            <w:pStyle w:val="C56058B6393747F98AF1A1DC379E8CB4"/>
          </w:pPr>
          <w:r w:rsidRPr="00222466">
            <w:t>[</w:t>
          </w:r>
          <w:r>
            <w:t xml:space="preserve">Your </w:t>
          </w:r>
          <w:r w:rsidRPr="00222466">
            <w:t>Email]</w:t>
          </w:r>
        </w:p>
      </w:docPartBody>
    </w:docPart>
    <w:docPart>
      <w:docPartPr>
        <w:name w:val="0AB257878574435080848F99E4DC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1489B-6D62-4FB0-8DF4-7A7DFD1B93E1}"/>
      </w:docPartPr>
      <w:docPartBody>
        <w:p w:rsidR="00000000" w:rsidRDefault="00150652">
          <w:pPr>
            <w:pStyle w:val="0AB257878574435080848F99E4DC82F5"/>
          </w:pPr>
          <w:r w:rsidRPr="00737940"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52"/>
    <w:rsid w:val="001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E0635A89D64EF9A0761350060A1D2D">
    <w:name w:val="7AE0635A89D64EF9A0761350060A1D2D"/>
  </w:style>
  <w:style w:type="paragraph" w:customStyle="1" w:styleId="536DA354E88F45AA980B315CC35BD8F4">
    <w:name w:val="536DA354E88F45AA980B315CC35BD8F4"/>
  </w:style>
  <w:style w:type="paragraph" w:customStyle="1" w:styleId="E6A0E3C2C335472384C4ACD40E069288">
    <w:name w:val="E6A0E3C2C335472384C4ACD40E069288"/>
  </w:style>
  <w:style w:type="paragraph" w:customStyle="1" w:styleId="CF5A8AB56426456292D1152E158234F6">
    <w:name w:val="CF5A8AB56426456292D1152E158234F6"/>
  </w:style>
  <w:style w:type="paragraph" w:customStyle="1" w:styleId="639FC508E3E742AF8F2638063C585788">
    <w:name w:val="639FC508E3E742AF8F2638063C585788"/>
  </w:style>
  <w:style w:type="paragraph" w:customStyle="1" w:styleId="131CB5A07211445FB59B43AE88BD6B2E">
    <w:name w:val="131CB5A07211445FB59B43AE88BD6B2E"/>
  </w:style>
  <w:style w:type="paragraph" w:customStyle="1" w:styleId="A5AD35409B324D3AAEBED68A023989BF">
    <w:name w:val="A5AD35409B324D3AAEBED68A023989BF"/>
  </w:style>
  <w:style w:type="paragraph" w:customStyle="1" w:styleId="DF6CC4E23AF041E9891198770A7E1C5A">
    <w:name w:val="DF6CC4E23AF041E9891198770A7E1C5A"/>
  </w:style>
  <w:style w:type="paragraph" w:customStyle="1" w:styleId="0F0AA6EE2D2F44CA9AC3B2CEF9E6DE2D">
    <w:name w:val="0F0AA6EE2D2F44CA9AC3B2CEF9E6DE2D"/>
  </w:style>
  <w:style w:type="paragraph" w:customStyle="1" w:styleId="0EA77C02654B4E948B1ED937FCF6595D">
    <w:name w:val="0EA77C02654B4E948B1ED937FCF6595D"/>
  </w:style>
  <w:style w:type="paragraph" w:customStyle="1" w:styleId="103B12CEE0574AE38EE4B6F21EA172EA">
    <w:name w:val="103B12CEE0574AE38EE4B6F21EA172EA"/>
  </w:style>
  <w:style w:type="paragraph" w:customStyle="1" w:styleId="93963824FDA54CCBBFFCF4432DF27797">
    <w:name w:val="93963824FDA54CCBBFFCF4432DF27797"/>
  </w:style>
  <w:style w:type="paragraph" w:customStyle="1" w:styleId="50CA82BF7D0F45A4A8EEBD3DF8EE907E">
    <w:name w:val="50CA82BF7D0F45A4A8EEBD3DF8EE907E"/>
  </w:style>
  <w:style w:type="paragraph" w:customStyle="1" w:styleId="31F384D926CE475A97CA4AB8AF32565C">
    <w:name w:val="31F384D926CE475A97CA4AB8AF32565C"/>
  </w:style>
  <w:style w:type="paragraph" w:customStyle="1" w:styleId="359D0BEFFD0345A39913746354F749A4">
    <w:name w:val="359D0BEFFD0345A39913746354F749A4"/>
  </w:style>
  <w:style w:type="paragraph" w:customStyle="1" w:styleId="C56058B6393747F98AF1A1DC379E8CB4">
    <w:name w:val="C56058B6393747F98AF1A1DC379E8CB4"/>
  </w:style>
  <w:style w:type="paragraph" w:customStyle="1" w:styleId="0AB257878574435080848F99E4DC82F5">
    <w:name w:val="0AB257878574435080848F99E4DC8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5EDDBA3-9FA5-43F5-B384-9B8E3EFD37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5F1CA-1919-4D7A-853C-4BD4B208F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2E63CC-1A49-4E28-8086-98BFDC3BC6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2025-01-08T03:45:00Z</dcterms:created>
  <dcterms:modified xsi:type="dcterms:W3CDTF">2025-01-08T05:24:00Z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